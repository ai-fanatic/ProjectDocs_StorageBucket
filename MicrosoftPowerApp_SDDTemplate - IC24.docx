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FC7C549" w14:textId="02D88093" w:rsidR="00905660" w:rsidRPr="00944775" w:rsidRDefault="00521450" w:rsidP="00944775">
      <w:pPr>
        <w:sectPr w:rsidR="00905660" w:rsidRPr="00944775" w:rsidSect="009D3C0C">
          <w:headerReference w:type="default" r:id="rId12"/>
          <w:pgSz w:w="12240" w:h="15840"/>
          <w:pgMar w:top="144" w:right="144" w:bottom="144" w:left="144" w:header="720" w:footer="720" w:gutter="0"/>
          <w:cols w:space="720"/>
          <w:titlePg/>
          <w:docGrid w:linePitch="360"/>
        </w:sectPr>
      </w:pPr>
      <w:r w:rsidRPr="0094477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979106B" wp14:editId="46C94525">
                <wp:simplePos x="0" y="0"/>
                <wp:positionH relativeFrom="column">
                  <wp:posOffset>4994910</wp:posOffset>
                </wp:positionH>
                <wp:positionV relativeFrom="paragraph">
                  <wp:posOffset>9309735</wp:posOffset>
                </wp:positionV>
                <wp:extent cx="1495425" cy="1404620"/>
                <wp:effectExtent l="0" t="0" r="2857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47028" w14:textId="77777777" w:rsidR="00521450" w:rsidRPr="00944775" w:rsidRDefault="00521450" w:rsidP="0094477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44775">
                              <w:rPr>
                                <w:color w:val="FFFFFF" w:themeColor="background1"/>
                              </w:rPr>
                              <w:t>MM/DD/YYYY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910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.3pt;margin-top:733.05pt;width:117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" filled="f">
                <v:textbox style="mso-fit-shape-to-text:t">
                  <w:txbxContent>
                    <w:p w14:paraId="35547028" w14:textId="77777777" w:rsidR="00521450" w:rsidRPr="00944775" w:rsidRDefault="00521450" w:rsidP="00944775">
                      <w:pPr>
                        <w:rPr>
                          <w:color w:val="FFFFFF" w:themeColor="background1"/>
                        </w:rPr>
                      </w:pPr>
                      <w:r w:rsidRPr="00944775">
                        <w:rPr>
                          <w:color w:val="FFFFFF" w:themeColor="background1"/>
                        </w:rPr>
                        <w:t>MM/DD/YYYY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477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8D8E0F" wp14:editId="788FB009">
                <wp:simplePos x="0" y="0"/>
                <wp:positionH relativeFrom="column">
                  <wp:posOffset>3810</wp:posOffset>
                </wp:positionH>
                <wp:positionV relativeFrom="paragraph">
                  <wp:posOffset>9052560</wp:posOffset>
                </wp:positionV>
                <wp:extent cx="7589520" cy="82296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8229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3E1E4" w14:textId="77777777" w:rsidR="00521450" w:rsidRPr="00521450" w:rsidRDefault="00521450" w:rsidP="00944775">
                            <w:r>
                              <w:t xml:space="preserve">                              </w:t>
                            </w:r>
                            <w:r w:rsidR="00FB56A3">
                              <w:rPr>
                                <w:noProof/>
                              </w:rPr>
                              <w:drawing>
                                <wp:inline distT="0" distB="0" distL="0" distR="0" wp14:anchorId="2E362585" wp14:editId="6E4A358E">
                                  <wp:extent cx="1965325" cy="7188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Ashlogo-whit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5325" cy="718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D8E0F" id="Rectangle 13" o:spid="_x0000_s1027" style="position:absolute;margin-left:.3pt;margin-top:712.8pt;width:597.6pt;height:64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" fillcolor="black [3213]" stroked="f" strokeweight="1pt">
                <v:textbox>
                  <w:txbxContent>
                    <w:p w14:paraId="7F33E1E4" w14:textId="77777777" w:rsidR="00521450" w:rsidRPr="00521450" w:rsidRDefault="00521450" w:rsidP="00944775">
                      <w:r>
                        <w:t xml:space="preserve">                              </w:t>
                      </w:r>
                      <w:r w:rsidR="00FB56A3">
                        <w:rPr>
                          <w:noProof/>
                        </w:rPr>
                        <w:drawing>
                          <wp:inline distT="0" distB="0" distL="0" distR="0" wp14:anchorId="2E362585" wp14:editId="6E4A358E">
                            <wp:extent cx="1965325" cy="7188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Ashlogo-white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5325" cy="718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94477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13A43" wp14:editId="1C04F2E2">
                <wp:simplePos x="0" y="0"/>
                <wp:positionH relativeFrom="column">
                  <wp:posOffset>3810</wp:posOffset>
                </wp:positionH>
                <wp:positionV relativeFrom="paragraph">
                  <wp:posOffset>6313170</wp:posOffset>
                </wp:positionV>
                <wp:extent cx="7589520" cy="27432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03900" w14:textId="2503EB44" w:rsidR="00521450" w:rsidRPr="00944775" w:rsidRDefault="00175F3A" w:rsidP="00944775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175F3A">
                              <w:rPr>
                                <w:sz w:val="56"/>
                              </w:rPr>
                              <w:t>Power Platform App Architectural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13A43" id="Rectangle 11" o:spid="_x0000_s1028" style="position:absolute;margin-left:.3pt;margin-top:497.1pt;width:597.6pt;height:3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" fillcolor="#7f7f7f [1612]" stroked="f" strokeweight="1pt">
                <v:textbox>
                  <w:txbxContent>
                    <w:p w14:paraId="09203900" w14:textId="2503EB44" w:rsidR="00521450" w:rsidRPr="00944775" w:rsidRDefault="00175F3A" w:rsidP="00944775">
                      <w:pPr>
                        <w:jc w:val="center"/>
                        <w:rPr>
                          <w:sz w:val="56"/>
                        </w:rPr>
                      </w:pPr>
                      <w:r w:rsidRPr="00175F3A">
                        <w:rPr>
                          <w:sz w:val="56"/>
                        </w:rPr>
                        <w:t>Power Platform App Architectural Design</w:t>
                      </w:r>
                    </w:p>
                  </w:txbxContent>
                </v:textbox>
              </v:rect>
            </w:pict>
          </mc:Fallback>
        </mc:AlternateContent>
      </w:r>
    </w:p>
    <w:p w14:paraId="7DE837FD" w14:textId="77777777" w:rsidR="00905660" w:rsidRPr="00944775" w:rsidRDefault="00905660" w:rsidP="00944775"/>
    <w:sdt>
      <w:sdtPr>
        <w:rPr>
          <w:rFonts w:asciiTheme="minorHAnsi" w:eastAsiaTheme="minorHAnsi" w:hAnsiTheme="minorHAnsi" w:cstheme="minorHAnsi"/>
          <w:b w:val="0"/>
          <w:spacing w:val="0"/>
          <w:kern w:val="0"/>
          <w:sz w:val="22"/>
          <w:szCs w:val="22"/>
        </w:rPr>
        <w:id w:val="32880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B8E723" w14:textId="77777777" w:rsidR="00905660" w:rsidRPr="00944775" w:rsidRDefault="00905660" w:rsidP="00944775">
          <w:pPr>
            <w:pStyle w:val="Subtitle"/>
          </w:pPr>
          <w:r w:rsidRPr="00944775">
            <w:rPr>
              <w:rStyle w:val="SubtitleChar"/>
              <w:rFonts w:asciiTheme="minorHAnsi" w:hAnsiTheme="minorHAnsi" w:cstheme="minorHAnsi"/>
              <w:b/>
            </w:rPr>
            <w:t>TABLE OF CONTENTS</w:t>
          </w:r>
        </w:p>
        <w:p w14:paraId="0ED0EDD8" w14:textId="37A062FD" w:rsidR="005B5655" w:rsidRDefault="0090566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r w:rsidRPr="00944775">
            <w:rPr>
              <w:b/>
              <w:bCs/>
              <w:noProof/>
              <w:sz w:val="24"/>
            </w:rPr>
            <w:fldChar w:fldCharType="begin"/>
          </w:r>
          <w:r w:rsidRPr="00944775">
            <w:rPr>
              <w:b/>
              <w:bCs/>
              <w:noProof/>
              <w:sz w:val="24"/>
            </w:rPr>
            <w:instrText xml:space="preserve"> TOC \o "1-3" \h \z \u </w:instrText>
          </w:r>
          <w:r w:rsidRPr="00944775">
            <w:rPr>
              <w:b/>
              <w:bCs/>
              <w:noProof/>
              <w:sz w:val="24"/>
            </w:rPr>
            <w:fldChar w:fldCharType="separate"/>
          </w:r>
          <w:hyperlink w:anchor="_Toc157443466" w:history="1">
            <w:r w:rsidR="005B5655" w:rsidRPr="002B5713">
              <w:rPr>
                <w:rStyle w:val="Hyperlink"/>
                <w:noProof/>
              </w:rPr>
              <w:t>1</w:t>
            </w:r>
            <w:r w:rsidR="005B5655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5B5655" w:rsidRPr="002B5713">
              <w:rPr>
                <w:rStyle w:val="Hyperlink"/>
                <w:noProof/>
              </w:rPr>
              <w:t>Data</w:t>
            </w:r>
            <w:r w:rsidR="005B5655" w:rsidRPr="002B5713">
              <w:rPr>
                <w:rStyle w:val="Hyperlink"/>
                <w:rFonts w:ascii="Calibri Light" w:hAnsi="Calibri Light" w:cs="Calibri Light"/>
                <w:noProof/>
              </w:rPr>
              <w:t xml:space="preserve"> </w:t>
            </w:r>
            <w:r w:rsidR="005B5655" w:rsidRPr="002B5713">
              <w:rPr>
                <w:rStyle w:val="Hyperlink"/>
                <w:noProof/>
              </w:rPr>
              <w:t>Specifications</w:t>
            </w:r>
            <w:r w:rsidR="005B5655">
              <w:rPr>
                <w:noProof/>
                <w:webHidden/>
              </w:rPr>
              <w:tab/>
            </w:r>
            <w:r w:rsidR="005B5655">
              <w:rPr>
                <w:noProof/>
                <w:webHidden/>
              </w:rPr>
              <w:fldChar w:fldCharType="begin"/>
            </w:r>
            <w:r w:rsidR="005B5655">
              <w:rPr>
                <w:noProof/>
                <w:webHidden/>
              </w:rPr>
              <w:instrText xml:space="preserve"> PAGEREF _Toc157443466 \h </w:instrText>
            </w:r>
            <w:r w:rsidR="005B5655">
              <w:rPr>
                <w:noProof/>
                <w:webHidden/>
              </w:rPr>
            </w:r>
            <w:r w:rsidR="005B5655">
              <w:rPr>
                <w:noProof/>
                <w:webHidden/>
              </w:rPr>
              <w:fldChar w:fldCharType="separate"/>
            </w:r>
            <w:r w:rsidR="005B5655">
              <w:rPr>
                <w:noProof/>
                <w:webHidden/>
              </w:rPr>
              <w:t>3</w:t>
            </w:r>
            <w:r w:rsidR="005B5655">
              <w:rPr>
                <w:noProof/>
                <w:webHidden/>
              </w:rPr>
              <w:fldChar w:fldCharType="end"/>
            </w:r>
          </w:hyperlink>
        </w:p>
        <w:p w14:paraId="004130CB" w14:textId="289C44A1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67" w:history="1">
            <w:r w:rsidRPr="002B5713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noProof/>
              </w:rPr>
              <w:t>New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98D7F" w14:textId="53AA77DA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68" w:history="1">
            <w:r w:rsidRPr="002B5713">
              <w:rPr>
                <w:rStyle w:val="Hyperlink"/>
                <w:rFonts w:ascii="Segoe UI" w:hAnsi="Segoe UI" w:cs="Segoe UI"/>
                <w:noProof/>
              </w:rPr>
              <w:t>1.2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rFonts w:ascii="Calibri Light" w:hAnsi="Calibri Light" w:cs="Calibri Light"/>
                <w:noProof/>
              </w:rPr>
              <w:t>From Existing System(s)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6325C" w14:textId="1ACCF8F1" w:rsidR="005B5655" w:rsidRDefault="005B56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69" w:history="1">
            <w:r w:rsidRPr="002B5713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noProof/>
              </w:rPr>
              <w:t>Data Flow(s)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6A086" w14:textId="28A65957" w:rsidR="005B5655" w:rsidRDefault="005B56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0" w:history="1">
            <w:r w:rsidRPr="002B5713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noProof/>
              </w:rPr>
              <w:t>Data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94239" w14:textId="32F02216" w:rsidR="005B5655" w:rsidRDefault="005B56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1" w:history="1">
            <w:r w:rsidRPr="002B5713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noProof/>
              </w:rPr>
              <w:t>Working with Enterprise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E3CD4" w14:textId="276CAFA7" w:rsidR="005B5655" w:rsidRDefault="005B56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2" w:history="1">
            <w:r w:rsidRPr="002B5713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noProof/>
              </w:rPr>
              <w:t>Apps to 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06CBA" w14:textId="1B3F3CA1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3" w:history="1">
            <w:r w:rsidRPr="002B5713">
              <w:rPr>
                <w:rStyle w:val="Hyperlink"/>
                <w:rFonts w:ascii="Segoe UI" w:hAnsi="Segoe UI" w:cs="Segoe UI"/>
                <w:noProof/>
              </w:rPr>
              <w:t>5.1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rFonts w:ascii="Calibri Light" w:hAnsi="Calibri Light" w:cs="Calibri Light"/>
                <w:noProof/>
              </w:rPr>
              <w:t>Canvas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01FE" w14:textId="2F1F0B36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4" w:history="1">
            <w:r w:rsidRPr="002B5713">
              <w:rPr>
                <w:rStyle w:val="Hyperlink"/>
                <w:rFonts w:ascii="Segoe UI" w:hAnsi="Segoe UI" w:cs="Segoe UI"/>
                <w:noProof/>
              </w:rPr>
              <w:t>5.2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rFonts w:ascii="Calibri Light" w:hAnsi="Calibri Light" w:cs="Calibri Light"/>
                <w:noProof/>
              </w:rPr>
              <w:t>Model-Driven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7918" w14:textId="445DF8A2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5" w:history="1">
            <w:r w:rsidRPr="002B5713">
              <w:rPr>
                <w:rStyle w:val="Hyperlink"/>
                <w:rFonts w:ascii="Segoe UI" w:hAnsi="Segoe UI" w:cs="Segoe UI"/>
                <w:noProof/>
              </w:rPr>
              <w:t>5.3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rFonts w:ascii="Calibri Light" w:hAnsi="Calibri Light" w:cs="Calibri Light"/>
                <w:noProof/>
              </w:rPr>
              <w:t>Portal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F3F19" w14:textId="1B4B3257" w:rsidR="005B5655" w:rsidRDefault="005B56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6" w:history="1">
            <w:r w:rsidRPr="002B5713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noProof/>
              </w:rPr>
              <w:t>Power Automate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7075" w14:textId="7F09E3BD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7" w:history="1">
            <w:r w:rsidRPr="002B5713">
              <w:rPr>
                <w:rStyle w:val="Hyperlink"/>
                <w:rFonts w:ascii="Segoe UI" w:hAnsi="Segoe UI" w:cs="Segoe UI"/>
                <w:noProof/>
              </w:rPr>
              <w:t>6.1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rFonts w:ascii="Calibri Light" w:hAnsi="Calibri Light" w:cs="Calibri Light"/>
                <w:noProof/>
              </w:rPr>
              <w:t>Automated Cloud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B1231" w14:textId="54704F36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8" w:history="1">
            <w:r w:rsidRPr="002B5713">
              <w:rPr>
                <w:rStyle w:val="Hyperlink"/>
                <w:rFonts w:ascii="Segoe UI" w:hAnsi="Segoe UI" w:cs="Segoe UI"/>
                <w:noProof/>
              </w:rPr>
              <w:t>6.2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rFonts w:ascii="Calibri Light" w:hAnsi="Calibri Light" w:cs="Calibri Light"/>
                <w:noProof/>
              </w:rPr>
              <w:t>Instant Cloud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5CBE5" w14:textId="791F9B20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79" w:history="1">
            <w:r w:rsidRPr="002B5713">
              <w:rPr>
                <w:rStyle w:val="Hyperlink"/>
                <w:rFonts w:ascii="Segoe UI" w:hAnsi="Segoe UI" w:cs="Segoe UI"/>
                <w:noProof/>
              </w:rPr>
              <w:t>6.3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rFonts w:ascii="Calibri Light" w:hAnsi="Calibri Light" w:cs="Calibri Light"/>
                <w:noProof/>
              </w:rPr>
              <w:t>Scheduled Cloud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C1830" w14:textId="397073F7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80" w:history="1">
            <w:r w:rsidRPr="002B5713">
              <w:rPr>
                <w:rStyle w:val="Hyperlink"/>
                <w:rFonts w:ascii="Segoe UI" w:hAnsi="Segoe UI" w:cs="Segoe UI"/>
                <w:noProof/>
              </w:rPr>
              <w:t>6.4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rFonts w:ascii="Calibri Light" w:hAnsi="Calibri Light" w:cs="Calibri Light"/>
                <w:noProof/>
              </w:rPr>
              <w:t>Desktop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8B6FD" w14:textId="0E14D5AA" w:rsidR="005B5655" w:rsidRDefault="005B56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81" w:history="1">
            <w:r w:rsidRPr="002B5713">
              <w:rPr>
                <w:rStyle w:val="Hyperlink"/>
                <w:rFonts w:ascii="Calibri" w:hAnsi="Calibri" w:cs="Calibri"/>
                <w:noProof/>
              </w:rPr>
              <w:t>6.5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rFonts w:ascii="Calibri Light" w:hAnsi="Calibri Light" w:cs="Calibri Light"/>
                <w:noProof/>
              </w:rPr>
              <w:t>Business Process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0E1AD" w14:textId="4DB699B9" w:rsidR="005B5655" w:rsidRDefault="005B56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82" w:history="1">
            <w:r w:rsidRPr="002B5713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noProof/>
              </w:rPr>
              <w:t>Virtual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E748E" w14:textId="34825814" w:rsidR="005B5655" w:rsidRDefault="005B56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83" w:history="1">
            <w:r w:rsidRPr="002B5713">
              <w:rPr>
                <w:rStyle w:val="Hyperlink"/>
                <w:noProof/>
              </w:rPr>
              <w:t>8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noProof/>
              </w:rPr>
              <w:t>Application and Data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A22BC" w14:textId="3430CAB1" w:rsidR="005B5655" w:rsidRDefault="005B56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7443484" w:history="1">
            <w:r w:rsidRPr="002B5713">
              <w:rPr>
                <w:rStyle w:val="Hyperlink"/>
                <w:noProof/>
              </w:rPr>
              <w:t>9</w:t>
            </w:r>
            <w:r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Pr="002B5713">
              <w:rPr>
                <w:rStyle w:val="Hyperlink"/>
                <w:noProof/>
              </w:rPr>
              <w:t>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_Toc157443484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FA905" w14:textId="54335425" w:rsidR="00905660" w:rsidRPr="00944775" w:rsidRDefault="00905660" w:rsidP="00944775">
          <w:r w:rsidRPr="00944775">
            <w:rPr>
              <w:b/>
              <w:noProof/>
            </w:rPr>
            <w:fldChar w:fldCharType="end"/>
          </w:r>
        </w:p>
      </w:sdtContent>
    </w:sdt>
    <w:p w14:paraId="05A3EA21" w14:textId="77777777" w:rsidR="00905660" w:rsidRPr="00944775" w:rsidRDefault="00905660" w:rsidP="00944775"/>
    <w:p w14:paraId="7C59A823" w14:textId="77777777" w:rsidR="00905660" w:rsidRPr="00944775" w:rsidRDefault="00905660" w:rsidP="00944775">
      <w:r w:rsidRPr="00944775">
        <w:br w:type="page"/>
      </w:r>
    </w:p>
    <w:p w14:paraId="0CAA9EDD" w14:textId="77777777" w:rsidR="006D781B" w:rsidRDefault="006D781B" w:rsidP="00445D7D"/>
    <w:p w14:paraId="28ACE343" w14:textId="0FF5BC15" w:rsidR="006D781B" w:rsidRDefault="006D781B" w:rsidP="006D781B">
      <w:pPr>
        <w:pStyle w:val="Heading1"/>
        <w:rPr>
          <w:rFonts w:ascii="Segoe UI" w:hAnsi="Segoe UI" w:cs="Segoe UI"/>
          <w:color w:val="2F5496"/>
          <w:sz w:val="18"/>
          <w:szCs w:val="18"/>
        </w:rPr>
      </w:pPr>
      <w:r>
        <w:t>Solution Overview</w:t>
      </w:r>
    </w:p>
    <w:p w14:paraId="121AC965" w14:textId="77777777" w:rsidR="006D781B" w:rsidRDefault="006D781B" w:rsidP="00445D7D"/>
    <w:p w14:paraId="67C10906" w14:textId="70DDB167" w:rsidR="00905660" w:rsidRPr="00944775" w:rsidRDefault="00BB6A55" w:rsidP="00944775">
      <w:r w:rsidRPr="00BB6A55">
        <w:t>@SolutionOverview_PlaceHolder</w:t>
      </w:r>
    </w:p>
    <w:p w14:paraId="7CE71F12" w14:textId="77777777" w:rsidR="00175F3A" w:rsidRDefault="00175F3A" w:rsidP="001A16F1">
      <w:pPr>
        <w:pStyle w:val="Heading1"/>
        <w:rPr>
          <w:rFonts w:ascii="Segoe UI" w:hAnsi="Segoe UI" w:cs="Segoe UI"/>
          <w:color w:val="2F5496"/>
          <w:sz w:val="18"/>
          <w:szCs w:val="18"/>
        </w:rPr>
      </w:pPr>
      <w:bookmarkStart w:id="0" w:name="_Toc157443466"/>
      <w:r w:rsidRPr="0063006A">
        <w:t>Data</w:t>
      </w:r>
      <w:r>
        <w:rPr>
          <w:rStyle w:val="normaltextrun"/>
          <w:rFonts w:ascii="Calibri Light" w:hAnsi="Calibri Light" w:cs="Calibri Light"/>
          <w:sz w:val="32"/>
          <w:szCs w:val="32"/>
        </w:rPr>
        <w:t xml:space="preserve"> </w:t>
      </w:r>
      <w:r w:rsidRPr="0063006A">
        <w:rPr>
          <w:rStyle w:val="normaltextrun"/>
        </w:rPr>
        <w:t>Specifications</w:t>
      </w:r>
      <w:bookmarkEnd w:id="0"/>
      <w:r>
        <w:rPr>
          <w:rStyle w:val="eop"/>
          <w:rFonts w:ascii="Calibri Light" w:hAnsi="Calibri Light" w:cs="Calibri Light"/>
          <w:sz w:val="32"/>
          <w:szCs w:val="32"/>
        </w:rPr>
        <w:t> </w:t>
      </w:r>
    </w:p>
    <w:p w14:paraId="499FDD9D" w14:textId="77777777" w:rsidR="00175F3A" w:rsidRPr="001A16F1" w:rsidRDefault="00175F3A" w:rsidP="001A16F1">
      <w:pPr>
        <w:pStyle w:val="Heading2"/>
      </w:pPr>
      <w:bookmarkStart w:id="1" w:name="_Toc157443467"/>
      <w:r w:rsidRPr="001A16F1">
        <w:rPr>
          <w:rStyle w:val="normaltextrun"/>
        </w:rPr>
        <w:t>New Data</w:t>
      </w:r>
      <w:bookmarkEnd w:id="1"/>
      <w:r w:rsidRPr="001A16F1">
        <w:rPr>
          <w:rStyle w:val="eop"/>
        </w:rPr>
        <w:t> </w:t>
      </w:r>
    </w:p>
    <w:p w14:paraId="607A1CF0" w14:textId="736B64F5" w:rsidR="00D911B4" w:rsidRDefault="00C8189E" w:rsidP="00175F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8189E">
        <w:rPr>
          <w:rStyle w:val="eop"/>
          <w:rFonts w:ascii="Calibri" w:hAnsi="Calibri" w:cs="Calibri"/>
          <w:sz w:val="22"/>
          <w:szCs w:val="22"/>
        </w:rPr>
        <w:t>@DataSpecifications_PlaceHolder</w:t>
      </w:r>
    </w:p>
    <w:p w14:paraId="6442A2F7" w14:textId="77777777" w:rsidR="00175F3A" w:rsidRPr="0063006A" w:rsidRDefault="00175F3A" w:rsidP="0063006A">
      <w:pPr>
        <w:pStyle w:val="Heading1"/>
      </w:pPr>
      <w:bookmarkStart w:id="2" w:name="_Toc157443469"/>
      <w:r w:rsidRPr="0063006A">
        <w:rPr>
          <w:rStyle w:val="normaltextrun"/>
        </w:rPr>
        <w:t>Data Flow(s)</w:t>
      </w:r>
      <w:bookmarkEnd w:id="2"/>
      <w:r w:rsidRPr="0063006A">
        <w:rPr>
          <w:rStyle w:val="eop"/>
        </w:rPr>
        <w:t> </w:t>
      </w:r>
    </w:p>
    <w:p w14:paraId="7737BF49" w14:textId="04C28486" w:rsidR="00D911B4" w:rsidRDefault="00D911B4" w:rsidP="00175F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53DFE5A" w14:textId="77777777" w:rsidR="00175F3A" w:rsidRPr="0063006A" w:rsidRDefault="00175F3A" w:rsidP="0063006A">
      <w:pPr>
        <w:pStyle w:val="Heading1"/>
      </w:pPr>
      <w:bookmarkStart w:id="3" w:name="_Toc157443470"/>
      <w:r w:rsidRPr="0063006A">
        <w:rPr>
          <w:rStyle w:val="normaltextrun"/>
        </w:rPr>
        <w:t>Data Modeling</w:t>
      </w:r>
      <w:bookmarkEnd w:id="3"/>
      <w:r w:rsidRPr="0063006A">
        <w:rPr>
          <w:rStyle w:val="eop"/>
        </w:rPr>
        <w:t> </w:t>
      </w:r>
    </w:p>
    <w:p w14:paraId="3DA4A1FA" w14:textId="77777777" w:rsidR="00DF0F7F" w:rsidRDefault="00DF0F7F" w:rsidP="00175F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1CDC910" w14:textId="77777777" w:rsidR="00175F3A" w:rsidRPr="001A16F1" w:rsidRDefault="00175F3A" w:rsidP="001A16F1">
      <w:pPr>
        <w:pStyle w:val="Heading1"/>
      </w:pPr>
      <w:bookmarkStart w:id="4" w:name="_Toc157443471"/>
      <w:r w:rsidRPr="001A16F1">
        <w:rPr>
          <w:rStyle w:val="normaltextrun"/>
        </w:rPr>
        <w:t>Working with Enterprise Systems</w:t>
      </w:r>
      <w:bookmarkEnd w:id="4"/>
      <w:r w:rsidRPr="001A16F1">
        <w:rPr>
          <w:rStyle w:val="eop"/>
        </w:rPr>
        <w:t> </w:t>
      </w:r>
    </w:p>
    <w:p w14:paraId="1B0B5876" w14:textId="091E90EB" w:rsidR="00175F3A" w:rsidRDefault="00AC355F" w:rsidP="00AC355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AC355F">
        <w:rPr>
          <w:rStyle w:val="normaltextrun"/>
          <w:rFonts w:ascii="Calibri" w:hAnsi="Calibri" w:cs="Calibri"/>
          <w:sz w:val="22"/>
          <w:szCs w:val="22"/>
        </w:rPr>
        <w:t>@WorkingWithEnterpriseSystems_PlaceHolder</w:t>
      </w:r>
    </w:p>
    <w:p w14:paraId="1D4D6908" w14:textId="77777777" w:rsidR="00175F3A" w:rsidRPr="001A16F1" w:rsidRDefault="00175F3A" w:rsidP="001A16F1">
      <w:pPr>
        <w:pStyle w:val="Heading1"/>
      </w:pPr>
      <w:bookmarkStart w:id="5" w:name="_Toc157443472"/>
      <w:r w:rsidRPr="001A16F1">
        <w:rPr>
          <w:rStyle w:val="normaltextrun"/>
        </w:rPr>
        <w:t>Apps to Make</w:t>
      </w:r>
      <w:bookmarkEnd w:id="5"/>
      <w:r w:rsidRPr="001A16F1">
        <w:rPr>
          <w:rStyle w:val="eop"/>
        </w:rPr>
        <w:t> </w:t>
      </w:r>
    </w:p>
    <w:p w14:paraId="7613D031" w14:textId="1A8589FE" w:rsidR="00194D89" w:rsidRDefault="00194D89" w:rsidP="00D93D2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bookmarkStart w:id="6" w:name="_Toc157443476"/>
      <w:r w:rsidRPr="00194D89">
        <w:rPr>
          <w:rFonts w:ascii="Calibri" w:hAnsi="Calibri" w:cs="Calibri"/>
          <w:sz w:val="22"/>
          <w:szCs w:val="22"/>
        </w:rPr>
        <w:t>@ApplicationDevelopment_PlaceHolder</w:t>
      </w:r>
    </w:p>
    <w:p w14:paraId="3D86B034" w14:textId="77777777" w:rsidR="00175F3A" w:rsidRPr="001A16F1" w:rsidRDefault="00175F3A" w:rsidP="001A16F1">
      <w:pPr>
        <w:pStyle w:val="Heading1"/>
      </w:pPr>
      <w:r w:rsidRPr="001A16F1">
        <w:rPr>
          <w:rStyle w:val="normaltextrun"/>
        </w:rPr>
        <w:t>Power Automate Flows</w:t>
      </w:r>
      <w:bookmarkEnd w:id="6"/>
      <w:r w:rsidRPr="001A16F1">
        <w:rPr>
          <w:rStyle w:val="eop"/>
        </w:rPr>
        <w:t> </w:t>
      </w:r>
    </w:p>
    <w:p w14:paraId="1FC24EA0" w14:textId="6C1FB9EF" w:rsidR="00175F3A" w:rsidRDefault="00D93D23" w:rsidP="00303892">
      <w:pPr>
        <w:pStyle w:val="paragrap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2"/>
          <w:szCs w:val="22"/>
        </w:rPr>
        <w:t>@</w:t>
      </w:r>
      <w:r w:rsidR="00303892" w:rsidRPr="00303892">
        <w:rPr>
          <w:rFonts w:ascii="Calibri" w:hAnsi="Calibri" w:cs="Calibri"/>
        </w:rPr>
        <w:t>PowerAutomate_PlaceHolder</w:t>
      </w:r>
    </w:p>
    <w:p w14:paraId="12B1A7D7" w14:textId="227681F3" w:rsidR="006E646E" w:rsidRPr="00303892" w:rsidRDefault="006E646E" w:rsidP="00303892">
      <w:pPr>
        <w:pStyle w:val="paragrap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Test</w:t>
      </w:r>
    </w:p>
    <w:p w14:paraId="7C4F156E" w14:textId="77777777" w:rsidR="00175F3A" w:rsidRPr="001A16F1" w:rsidRDefault="00175F3A" w:rsidP="001A16F1">
      <w:pPr>
        <w:pStyle w:val="Heading1"/>
      </w:pPr>
      <w:bookmarkStart w:id="7" w:name="_Toc157443482"/>
      <w:r w:rsidRPr="001A16F1">
        <w:rPr>
          <w:rStyle w:val="normaltextrun"/>
        </w:rPr>
        <w:t>Virtual Agents</w:t>
      </w:r>
      <w:bookmarkEnd w:id="7"/>
      <w:r w:rsidRPr="001A16F1">
        <w:rPr>
          <w:rStyle w:val="eop"/>
        </w:rPr>
        <w:t> </w:t>
      </w:r>
    </w:p>
    <w:p w14:paraId="7444E124" w14:textId="77777777" w:rsidR="00175F3A" w:rsidRDefault="00175F3A" w:rsidP="00175F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7E09A2" w14:textId="77777777" w:rsidR="00175F3A" w:rsidRPr="001A16F1" w:rsidRDefault="00175F3A" w:rsidP="001A16F1">
      <w:pPr>
        <w:pStyle w:val="Heading1"/>
      </w:pPr>
      <w:bookmarkStart w:id="8" w:name="_Toc157443483"/>
      <w:r w:rsidRPr="001A16F1">
        <w:rPr>
          <w:rStyle w:val="normaltextrun"/>
        </w:rPr>
        <w:t>Application and Data Security</w:t>
      </w:r>
      <w:bookmarkEnd w:id="8"/>
      <w:r w:rsidRPr="001A16F1">
        <w:rPr>
          <w:rStyle w:val="eop"/>
        </w:rPr>
        <w:t> </w:t>
      </w:r>
    </w:p>
    <w:p w14:paraId="02127FAD" w14:textId="7ED49B98" w:rsidR="00303892" w:rsidRPr="001251DD" w:rsidRDefault="00303892" w:rsidP="001251DD">
      <w:pPr>
        <w:pStyle w:val="paragraph"/>
        <w:textAlignment w:val="baseline"/>
        <w:rPr>
          <w:rFonts w:ascii="Calibri" w:hAnsi="Calibri" w:cs="Calibri"/>
        </w:rPr>
      </w:pPr>
      <w:r w:rsidRPr="001251DD">
        <w:rPr>
          <w:rFonts w:ascii="Calibri" w:hAnsi="Calibri" w:cs="Calibri"/>
        </w:rPr>
        <w:t>@ApplicationAndDataSecurity_PlaceHolder</w:t>
      </w:r>
    </w:p>
    <w:p w14:paraId="71988704" w14:textId="77777777" w:rsidR="00175F3A" w:rsidRPr="001A16F1" w:rsidRDefault="00175F3A" w:rsidP="001A16F1">
      <w:pPr>
        <w:pStyle w:val="Heading1"/>
      </w:pPr>
      <w:bookmarkStart w:id="9" w:name="_Toc157443484"/>
      <w:r w:rsidRPr="001A16F1">
        <w:rPr>
          <w:rStyle w:val="normaltextrun"/>
        </w:rPr>
        <w:t>Reporting</w:t>
      </w:r>
      <w:bookmarkEnd w:id="9"/>
      <w:r w:rsidRPr="001A16F1">
        <w:rPr>
          <w:rStyle w:val="eop"/>
        </w:rPr>
        <w:t> </w:t>
      </w:r>
    </w:p>
    <w:p w14:paraId="73840671" w14:textId="345C0844" w:rsidR="00203390" w:rsidRPr="00944775" w:rsidRDefault="009C7F92" w:rsidP="00944775">
      <w:r w:rsidRPr="009C7F92">
        <w:t>@Reporting_PlaceHolder</w:t>
      </w:r>
    </w:p>
    <w:sectPr w:rsidR="00203390" w:rsidRPr="00944775" w:rsidSect="009D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7AC8B" w14:textId="77777777" w:rsidR="0001314E" w:rsidRDefault="0001314E" w:rsidP="002E3281">
      <w:r>
        <w:separator/>
      </w:r>
    </w:p>
  </w:endnote>
  <w:endnote w:type="continuationSeparator" w:id="0">
    <w:p w14:paraId="20FEEB98" w14:textId="77777777" w:rsidR="0001314E" w:rsidRDefault="0001314E" w:rsidP="002E3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5ACCE" w14:textId="77777777" w:rsidR="0001314E" w:rsidRDefault="0001314E" w:rsidP="002E3281">
      <w:r>
        <w:separator/>
      </w:r>
    </w:p>
  </w:footnote>
  <w:footnote w:type="continuationSeparator" w:id="0">
    <w:p w14:paraId="2C566023" w14:textId="77777777" w:rsidR="0001314E" w:rsidRDefault="0001314E" w:rsidP="002E3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738C4" w14:textId="77777777" w:rsidR="008C6BE4" w:rsidRDefault="008C6BE4" w:rsidP="008C6BE4">
    <w:pPr>
      <w:pStyle w:val="Header"/>
      <w:tabs>
        <w:tab w:val="center" w:pos="5040"/>
      </w:tabs>
      <w:ind w:left="4320"/>
      <w:jc w:val="right"/>
      <w:rPr>
        <w:rFonts w:cs="Times New Roman"/>
        <w:b/>
        <w:bCs/>
        <w:szCs w:val="18"/>
      </w:rPr>
    </w:pPr>
    <w:r>
      <w:rPr>
        <w:b/>
        <w:noProof/>
        <w:szCs w:val="18"/>
      </w:rPr>
      <w:drawing>
        <wp:anchor distT="0" distB="0" distL="114300" distR="114300" simplePos="0" relativeHeight="251659264" behindDoc="0" locked="0" layoutInCell="1" allowOverlap="1" wp14:anchorId="102DEEA2" wp14:editId="4D28890E">
          <wp:simplePos x="0" y="0"/>
          <wp:positionH relativeFrom="column">
            <wp:posOffset>4514717</wp:posOffset>
          </wp:positionH>
          <wp:positionV relativeFrom="paragraph">
            <wp:posOffset>-91225</wp:posOffset>
          </wp:positionV>
          <wp:extent cx="1610246" cy="588503"/>
          <wp:effectExtent l="0" t="0" r="0" b="0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logo-dark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0246" cy="5885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C9A5CD" w14:textId="77777777" w:rsidR="008C6BE4" w:rsidRPr="00DA593A" w:rsidRDefault="008C6BE4" w:rsidP="008C6BE4">
    <w:pPr>
      <w:pStyle w:val="Header"/>
      <w:tabs>
        <w:tab w:val="center" w:pos="5040"/>
      </w:tabs>
      <w:rPr>
        <w:i/>
        <w:iCs/>
        <w:color w:val="808080"/>
        <w:sz w:val="20"/>
        <w:szCs w:val="20"/>
      </w:rPr>
    </w:pPr>
    <w:r>
      <w:rPr>
        <w:rStyle w:val="SubtleEmphasis"/>
      </w:rPr>
      <w:t>Proposal</w:t>
    </w:r>
  </w:p>
  <w:p w14:paraId="7DEA60D7" w14:textId="77777777" w:rsidR="002E3281" w:rsidRPr="008C6BE4" w:rsidRDefault="002E3281" w:rsidP="008C6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F0A2E"/>
    <w:multiLevelType w:val="multilevel"/>
    <w:tmpl w:val="864A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3515E7"/>
    <w:multiLevelType w:val="multilevel"/>
    <w:tmpl w:val="D290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AD2BD3"/>
    <w:multiLevelType w:val="multilevel"/>
    <w:tmpl w:val="D22C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FE5072"/>
    <w:multiLevelType w:val="multilevel"/>
    <w:tmpl w:val="ED74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B070E6"/>
    <w:multiLevelType w:val="multilevel"/>
    <w:tmpl w:val="DAEC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5D70D1"/>
    <w:multiLevelType w:val="multilevel"/>
    <w:tmpl w:val="80E4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28115A"/>
    <w:multiLevelType w:val="multilevel"/>
    <w:tmpl w:val="CC50D3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1532E16"/>
    <w:multiLevelType w:val="multilevel"/>
    <w:tmpl w:val="56741A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AE94013"/>
    <w:multiLevelType w:val="multilevel"/>
    <w:tmpl w:val="B45C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43121F"/>
    <w:multiLevelType w:val="multilevel"/>
    <w:tmpl w:val="B7CE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DF73E5"/>
    <w:multiLevelType w:val="multilevel"/>
    <w:tmpl w:val="E746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E83ED4"/>
    <w:multiLevelType w:val="multilevel"/>
    <w:tmpl w:val="1514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0C216E"/>
    <w:multiLevelType w:val="multilevel"/>
    <w:tmpl w:val="47C4AC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EF9657B"/>
    <w:multiLevelType w:val="hybridMultilevel"/>
    <w:tmpl w:val="79BE0AB6"/>
    <w:lvl w:ilvl="0" w:tplc="467A0AEC">
      <w:start w:val="1"/>
      <w:numFmt w:val="decimal"/>
      <w:lvlText w:val="%1."/>
      <w:lvlJc w:val="left"/>
      <w:pPr>
        <w:ind w:left="9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605996">
    <w:abstractNumId w:val="13"/>
  </w:num>
  <w:num w:numId="2" w16cid:durableId="2129156101">
    <w:abstractNumId w:val="12"/>
  </w:num>
  <w:num w:numId="3" w16cid:durableId="2019576637">
    <w:abstractNumId w:val="1"/>
  </w:num>
  <w:num w:numId="4" w16cid:durableId="345063413">
    <w:abstractNumId w:val="9"/>
  </w:num>
  <w:num w:numId="5" w16cid:durableId="2058356512">
    <w:abstractNumId w:val="7"/>
  </w:num>
  <w:num w:numId="6" w16cid:durableId="1007902787">
    <w:abstractNumId w:val="0"/>
  </w:num>
  <w:num w:numId="7" w16cid:durableId="2060200886">
    <w:abstractNumId w:val="6"/>
  </w:num>
  <w:num w:numId="8" w16cid:durableId="577639543">
    <w:abstractNumId w:val="11"/>
  </w:num>
  <w:num w:numId="9" w16cid:durableId="1755129603">
    <w:abstractNumId w:val="10"/>
  </w:num>
  <w:num w:numId="10" w16cid:durableId="673144223">
    <w:abstractNumId w:val="3"/>
  </w:num>
  <w:num w:numId="11" w16cid:durableId="1963921174">
    <w:abstractNumId w:val="2"/>
  </w:num>
  <w:num w:numId="12" w16cid:durableId="1832528617">
    <w:abstractNumId w:val="4"/>
  </w:num>
  <w:num w:numId="13" w16cid:durableId="1971743679">
    <w:abstractNumId w:val="8"/>
  </w:num>
  <w:num w:numId="14" w16cid:durableId="921449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BD"/>
    <w:rsid w:val="0001314E"/>
    <w:rsid w:val="0006348D"/>
    <w:rsid w:val="000A277A"/>
    <w:rsid w:val="001251DD"/>
    <w:rsid w:val="00175F3A"/>
    <w:rsid w:val="00182928"/>
    <w:rsid w:val="00184D62"/>
    <w:rsid w:val="00194D89"/>
    <w:rsid w:val="001A16F1"/>
    <w:rsid w:val="001C40AE"/>
    <w:rsid w:val="00203390"/>
    <w:rsid w:val="00267930"/>
    <w:rsid w:val="00270145"/>
    <w:rsid w:val="00281508"/>
    <w:rsid w:val="00291BB3"/>
    <w:rsid w:val="002A6A6B"/>
    <w:rsid w:val="002C26AC"/>
    <w:rsid w:val="002E3281"/>
    <w:rsid w:val="002E49FC"/>
    <w:rsid w:val="00303892"/>
    <w:rsid w:val="00360F6C"/>
    <w:rsid w:val="003A178A"/>
    <w:rsid w:val="00445D7D"/>
    <w:rsid w:val="00483D33"/>
    <w:rsid w:val="004C2D47"/>
    <w:rsid w:val="00521450"/>
    <w:rsid w:val="00525582"/>
    <w:rsid w:val="00527678"/>
    <w:rsid w:val="00562EF0"/>
    <w:rsid w:val="005B1E4B"/>
    <w:rsid w:val="005B5655"/>
    <w:rsid w:val="00602A1B"/>
    <w:rsid w:val="00617894"/>
    <w:rsid w:val="00626E33"/>
    <w:rsid w:val="0063006A"/>
    <w:rsid w:val="006727D9"/>
    <w:rsid w:val="006A168E"/>
    <w:rsid w:val="006D781B"/>
    <w:rsid w:val="006E26A8"/>
    <w:rsid w:val="006E646E"/>
    <w:rsid w:val="00801D72"/>
    <w:rsid w:val="008C6BE4"/>
    <w:rsid w:val="008D0FBD"/>
    <w:rsid w:val="00905660"/>
    <w:rsid w:val="00944775"/>
    <w:rsid w:val="009C7F92"/>
    <w:rsid w:val="009D3C0C"/>
    <w:rsid w:val="00AC355F"/>
    <w:rsid w:val="00B3716F"/>
    <w:rsid w:val="00BB6A55"/>
    <w:rsid w:val="00C07848"/>
    <w:rsid w:val="00C24605"/>
    <w:rsid w:val="00C8189E"/>
    <w:rsid w:val="00CF6C24"/>
    <w:rsid w:val="00D76547"/>
    <w:rsid w:val="00D82B8C"/>
    <w:rsid w:val="00D911B4"/>
    <w:rsid w:val="00D93D23"/>
    <w:rsid w:val="00DA0A92"/>
    <w:rsid w:val="00DF0F7F"/>
    <w:rsid w:val="00E4381D"/>
    <w:rsid w:val="00E74643"/>
    <w:rsid w:val="00FB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64F64"/>
  <w15:chartTrackingRefBased/>
  <w15:docId w15:val="{ECA7AC17-85EF-4376-AE6B-C9F2999D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775"/>
    <w:pPr>
      <w:jc w:val="left"/>
    </w:pPr>
    <w:rPr>
      <w:rFonts w:cstheme="minorHAnsi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44775"/>
    <w:pPr>
      <w:numPr>
        <w:numId w:val="2"/>
      </w:num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00B050"/>
      <w:spacing w:before="240" w:after="120" w:line="276" w:lineRule="auto"/>
      <w:outlineLvl w:val="0"/>
    </w:pPr>
    <w:rPr>
      <w:rFonts w:eastAsia="Calibri"/>
      <w:b/>
      <w:color w:va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78A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78A"/>
    <w:pPr>
      <w:keepNext/>
      <w:keepLines/>
      <w:numPr>
        <w:ilvl w:val="2"/>
        <w:numId w:val="2"/>
      </w:numPr>
      <w:spacing w:before="40" w:after="120"/>
      <w:ind w:left="1080"/>
      <w:outlineLvl w:val="2"/>
    </w:pPr>
    <w:rPr>
      <w:rFonts w:eastAsiaTheme="majorEastAsia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77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77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77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77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77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77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775"/>
    <w:rPr>
      <w:rFonts w:eastAsia="Calibri" w:cstheme="minorHAnsi"/>
      <w:b/>
      <w:color w:val="FFFFFF"/>
      <w:shd w:val="clear" w:color="auto" w:fill="00B050"/>
    </w:rPr>
  </w:style>
  <w:style w:type="paragraph" w:styleId="ListParagraph">
    <w:name w:val="List Paragraph"/>
    <w:basedOn w:val="Normal"/>
    <w:uiPriority w:val="34"/>
    <w:qFormat/>
    <w:rsid w:val="002033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178A"/>
    <w:rPr>
      <w:rFonts w:eastAsiaTheme="majorEastAsia" w:cstheme="minorHAnsi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3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390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03390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033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3390"/>
    <w:rPr>
      <w:color w:val="0563C1" w:themeColor="hyperlink"/>
      <w:u w:val="single"/>
    </w:rPr>
  </w:style>
  <w:style w:type="paragraph" w:styleId="Subtitle">
    <w:name w:val="Subtitle"/>
    <w:basedOn w:val="Title"/>
    <w:next w:val="Normal"/>
    <w:link w:val="SubtitleChar"/>
    <w:uiPriority w:val="11"/>
    <w:qFormat/>
    <w:rsid w:val="00203390"/>
    <w:pPr>
      <w:spacing w:after="240"/>
    </w:pPr>
    <w:rPr>
      <w:rFonts w:ascii="Times New Roman" w:hAnsi="Times New Roman" w:cs="Times New Roman"/>
      <w:b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203390"/>
    <w:rPr>
      <w:rFonts w:ascii="Times New Roman" w:eastAsiaTheme="majorEastAsia" w:hAnsi="Times New Roman" w:cs="Times New Roman"/>
      <w:b/>
      <w:spacing w:val="-10"/>
      <w:kern w:val="28"/>
      <w:sz w:val="3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2033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20339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A178A"/>
    <w:rPr>
      <w:rFonts w:eastAsiaTheme="majorEastAsia" w:cstheme="minorHAns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7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7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7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7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7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7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05660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905660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2E32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E3281"/>
    <w:rPr>
      <w:rFonts w:cstheme="minorHAnsi"/>
    </w:rPr>
  </w:style>
  <w:style w:type="paragraph" w:styleId="Footer">
    <w:name w:val="footer"/>
    <w:basedOn w:val="Normal"/>
    <w:link w:val="FooterChar"/>
    <w:uiPriority w:val="99"/>
    <w:unhideWhenUsed/>
    <w:rsid w:val="002E32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281"/>
    <w:rPr>
      <w:rFonts w:cstheme="minorHAnsi"/>
    </w:rPr>
  </w:style>
  <w:style w:type="character" w:styleId="SubtleEmphasis">
    <w:name w:val="Subtle Emphasis"/>
    <w:uiPriority w:val="19"/>
    <w:qFormat/>
    <w:rsid w:val="002E3281"/>
    <w:rPr>
      <w:i/>
      <w:iCs/>
      <w:color w:val="808080"/>
    </w:rPr>
  </w:style>
  <w:style w:type="paragraph" w:customStyle="1" w:styleId="paragraph">
    <w:name w:val="paragraph"/>
    <w:basedOn w:val="Normal"/>
    <w:rsid w:val="00175F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75F3A"/>
  </w:style>
  <w:style w:type="character" w:customStyle="1" w:styleId="eop">
    <w:name w:val="eop"/>
    <w:basedOn w:val="DefaultParagraphFont"/>
    <w:rsid w:val="00175F3A"/>
  </w:style>
  <w:style w:type="paragraph" w:styleId="TOC3">
    <w:name w:val="toc 3"/>
    <w:basedOn w:val="Normal"/>
    <w:next w:val="Normal"/>
    <w:autoRedefine/>
    <w:uiPriority w:val="39"/>
    <w:unhideWhenUsed/>
    <w:rsid w:val="001A16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0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mHaisley\Downloads\Ashling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2019-04-09T00:00:00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ec03f7-50eb-45d9-9127-44fe5e27180e" xsi:nil="true"/>
    <ProjectJourneyStep xmlns="d7bd34cf-ea01-48c5-97f7-6d3957d12584" xsi:nil="true"/>
    <Technology xmlns="d7bd34cf-ea01-48c5-97f7-6d3957d12584" xsi:nil="true"/>
    <lcf76f155ced4ddcb4097134ff3c332f xmlns="d7bd34cf-ea01-48c5-97f7-6d3957d12584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Role_x0028_s_x0029_ xmlns="d7bd34cf-ea01-48c5-97f7-6d3957d12584" xsi:nil="true"/>
    <HasData xmlns="d7bd34cf-ea01-48c5-97f7-6d3957d12584">false</HasData>
    <Notes xmlns="d7bd34cf-ea01-48c5-97f7-6d3957d1258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A4D3D8C78DA47BE8AACDEA9D766AA" ma:contentTypeVersion="24" ma:contentTypeDescription="Create a new document." ma:contentTypeScope="" ma:versionID="782380d5ea2bab0adebb5912c925c3ff">
  <xsd:schema xmlns:xsd="http://www.w3.org/2001/XMLSchema" xmlns:xs="http://www.w3.org/2001/XMLSchema" xmlns:p="http://schemas.microsoft.com/office/2006/metadata/properties" xmlns:ns1="http://schemas.microsoft.com/sharepoint/v3" xmlns:ns2="d7bd34cf-ea01-48c5-97f7-6d3957d12584" xmlns:ns3="68ec03f7-50eb-45d9-9127-44fe5e27180e" targetNamespace="http://schemas.microsoft.com/office/2006/metadata/properties" ma:root="true" ma:fieldsID="85a64859471bd1cdb4b8f548c02f7e69" ns1:_="" ns2:_="" ns3:_="">
    <xsd:import namespace="http://schemas.microsoft.com/sharepoint/v3"/>
    <xsd:import namespace="d7bd34cf-ea01-48c5-97f7-6d3957d12584"/>
    <xsd:import namespace="68ec03f7-50eb-45d9-9127-44fe5e271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ProjectJourneyStep" minOccurs="0"/>
                <xsd:element ref="ns2:Technology" minOccurs="0"/>
                <xsd:element ref="ns2:Technology_x003a__x0020_Company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Role_x0028_s_x0029_" minOccurs="0"/>
                <xsd:element ref="ns2:HasData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d34cf-ea01-48c5-97f7-6d3957d12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7777e56-3b16-4501-b8fa-432017cdeb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rojectJourneyStep" ma:index="21" nillable="true" ma:displayName="Project Journey Step" ma:decimals="0" ma:format="Dropdown" ma:internalName="ProjectJourneyStep" ma:percentage="FALSE">
      <xsd:simpleType>
        <xsd:restriction base="dms:Number"/>
      </xsd:simpleType>
    </xsd:element>
    <xsd:element name="Technology" ma:index="22" nillable="true" ma:displayName="Technology" ma:format="Dropdown" ma:list="54bdacc6-949e-4a60-8c60-7aa37dab8320" ma:internalName="Technology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chnology_x003a__x0020_Company" ma:index="23" nillable="true" ma:displayName="Technology: Company" ma:format="Dropdown" ma:list="54bdacc6-949e-4a60-8c60-7aa37dab8320" ma:internalName="Technology_x003a__x0020_Company" ma:readOnly="true" ma:showField="Company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Role_x0028_s_x0029_" ma:index="27" nillable="true" ma:displayName="Role(s)" ma:format="Dropdown" ma:internalName="Role_x0028_s_x0029_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P"/>
                    <xsd:enumeration value="Sr Consultant"/>
                    <xsd:enumeration value="Consultant"/>
                    <xsd:enumeration value="Tower Manager"/>
                    <xsd:enumeration value="m'Roc"/>
                    <xsd:enumeration value="Low Code Tower"/>
                    <xsd:enumeration value="Growth/Presales"/>
                    <xsd:enumeration value="Solution Architect"/>
                    <xsd:enumeration value="BA"/>
                    <xsd:enumeration value="Advisory"/>
                    <xsd:enumeration value="Platform Engineers"/>
                  </xsd:restriction>
                </xsd:simpleType>
              </xsd:element>
            </xsd:sequence>
          </xsd:extension>
        </xsd:complexContent>
      </xsd:complexType>
    </xsd:element>
    <xsd:element name="HasData" ma:index="28" nillable="true" ma:displayName="Has Data" ma:default="0" ma:format="Dropdown" ma:internalName="HasData">
      <xsd:simpleType>
        <xsd:restriction base="dms:Boolean"/>
      </xsd:simpleType>
    </xsd:element>
    <xsd:element name="Notes" ma:index="29" nillable="true" ma:displayName="Notes" ma:format="Dropdown" ma:internalName="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c03f7-50eb-45d9-9127-44fe5e27180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ebf72e-672b-4215-93bc-94719658dd31}" ma:internalName="TaxCatchAll" ma:showField="CatchAllData" ma:web="68ec03f7-50eb-45d9-9127-44fe5e2718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2D6E0E-2F9A-4BB8-BC7D-35869FACD23B}">
  <ds:schemaRefs>
    <ds:schemaRef ds:uri="http://schemas.microsoft.com/office/2006/metadata/properties"/>
    <ds:schemaRef ds:uri="http://schemas.microsoft.com/office/infopath/2007/PartnerControls"/>
    <ds:schemaRef ds:uri="68ec03f7-50eb-45d9-9127-44fe5e27180e"/>
    <ds:schemaRef ds:uri="d7bd34cf-ea01-48c5-97f7-6d3957d12584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75FF45D-A8E7-48CA-BEF4-87321FCB32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B4EB74-9E56-4EA4-B97F-08675E8BB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7bd34cf-ea01-48c5-97f7-6d3957d12584"/>
    <ds:schemaRef ds:uri="68ec03f7-50eb-45d9-9127-44fe5e2718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B1906E2-7F26-4422-8B03-993F1D3C91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Ashling Word Template.dotx</Template>
  <TotalTime>21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RPA Pilot</vt:lpstr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 Architecture</dc:title>
  <dc:subject/>
  <dc:creator>Kim Haisley</dc:creator>
  <cp:keywords/>
  <dc:description/>
  <cp:lastModifiedBy>Naveen Chatlapalli</cp:lastModifiedBy>
  <cp:revision>27</cp:revision>
  <dcterms:created xsi:type="dcterms:W3CDTF">2024-01-29T23:50:00Z</dcterms:created>
  <dcterms:modified xsi:type="dcterms:W3CDTF">2024-10-17T16:40:00Z</dcterms:modified>
  <cp:category>Sample 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0x010100851A4D3D8C78DA47BE8AACDEA9D766AA</vt:lpwstr>
  </property>
</Properties>
</file>